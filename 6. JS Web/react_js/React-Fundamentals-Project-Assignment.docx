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20C" w:rsidRPr="0062720C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proofErr w:type="spellStart"/>
      <w:r w:rsidRPr="0062720C">
        <w:rPr>
          <w:rFonts w:eastAsiaTheme="majorEastAsia" w:cstheme="majorBidi"/>
          <w:b/>
          <w:color w:val="642D08"/>
          <w:sz w:val="40"/>
          <w:szCs w:val="32"/>
        </w:rPr>
        <w:t>React.js</w:t>
      </w:r>
      <w:proofErr w:type="spellEnd"/>
      <w:r w:rsidRPr="0062720C">
        <w:rPr>
          <w:rFonts w:eastAsiaTheme="majorEastAsia" w:cstheme="majorBidi"/>
          <w:b/>
          <w:color w:val="642D08"/>
          <w:sz w:val="40"/>
          <w:szCs w:val="32"/>
        </w:rPr>
        <w:t xml:space="preserve"> Fundamentals Project Assignment</w:t>
      </w:r>
    </w:p>
    <w:p w:rsidR="0062720C" w:rsidRDefault="0062720C" w:rsidP="0062720C">
      <w:pPr>
        <w:rPr>
          <w:lang w:val="bg-BG"/>
        </w:rPr>
      </w:pPr>
      <w:r w:rsidRPr="0062720C">
        <w:t xml:space="preserve">Your task is to </w:t>
      </w:r>
      <w:r w:rsidRPr="0062720C">
        <w:rPr>
          <w:b/>
          <w:bCs/>
        </w:rPr>
        <w:t>design</w:t>
      </w:r>
      <w:r w:rsidRPr="0062720C">
        <w:t xml:space="preserve"> and </w:t>
      </w:r>
      <w:r w:rsidRPr="0062720C">
        <w:rPr>
          <w:b/>
          <w:bCs/>
        </w:rPr>
        <w:t>implement</w:t>
      </w:r>
      <w:r w:rsidRPr="0062720C">
        <w:t xml:space="preserve"> a web application using </w:t>
      </w:r>
      <w:proofErr w:type="spellStart"/>
      <w:r w:rsidRPr="0062720C">
        <w:t>React.js</w:t>
      </w:r>
      <w:proofErr w:type="spellEnd"/>
      <w:r w:rsidRPr="0062720C">
        <w:t xml:space="preserve">. Use a service like </w:t>
      </w:r>
      <w:proofErr w:type="spellStart"/>
      <w:r w:rsidRPr="0062720C">
        <w:t>Kinvey</w:t>
      </w:r>
      <w:proofErr w:type="spellEnd"/>
      <w:r w:rsidRPr="0062720C">
        <w:t xml:space="preserve"> or Firebase for your </w:t>
      </w:r>
      <w:r w:rsidRPr="0062720C">
        <w:rPr>
          <w:b/>
          <w:bCs/>
        </w:rPr>
        <w:t>back-end</w:t>
      </w:r>
      <w:r w:rsidRPr="0062720C">
        <w:t xml:space="preserve"> or create your own with </w:t>
      </w:r>
      <w:proofErr w:type="spellStart"/>
      <w:r w:rsidRPr="0062720C">
        <w:t>Node.js</w:t>
      </w:r>
      <w:proofErr w:type="spellEnd"/>
      <w:r w:rsidRPr="0062720C">
        <w:t xml:space="preserve"> and </w:t>
      </w:r>
      <w:proofErr w:type="spellStart"/>
      <w:r w:rsidRPr="0062720C">
        <w:t>MongoDB</w:t>
      </w:r>
      <w:proofErr w:type="spellEnd"/>
      <w:r w:rsidRPr="0062720C">
        <w:t xml:space="preserve"> or a framework in another language (</w:t>
      </w:r>
      <w:proofErr w:type="spellStart"/>
      <w:r w:rsidRPr="0062720C">
        <w:t>ASP.NET</w:t>
      </w:r>
      <w:proofErr w:type="spellEnd"/>
      <w:r w:rsidRPr="0062720C">
        <w:t xml:space="preserve">, </w:t>
      </w:r>
      <w:proofErr w:type="gramStart"/>
      <w:r w:rsidRPr="0062720C">
        <w:t>Spring</w:t>
      </w:r>
      <w:proofErr w:type="gramEnd"/>
      <w:r w:rsidRPr="0062720C">
        <w:t xml:space="preserve">, </w:t>
      </w:r>
      <w:proofErr w:type="spellStart"/>
      <w:r w:rsidRPr="0062720C">
        <w:t>Symfony</w:t>
      </w:r>
      <w:proofErr w:type="spellEnd"/>
      <w:r w:rsidRPr="0062720C">
        <w:t>). It can be a discussion forum, blog system, e-commerce site, online gaming site, social network, or any other web application by your choice.</w:t>
      </w:r>
    </w:p>
    <w:p w:rsidR="0062720C" w:rsidRPr="0062720C" w:rsidRDefault="0062720C" w:rsidP="0062720C">
      <w:pPr>
        <w:rPr>
          <w:lang w:val="bg-BG"/>
        </w:rPr>
      </w:pPr>
    </w:p>
    <w:p w:rsidR="0062720C" w:rsidRPr="0062720C" w:rsidRDefault="0062720C" w:rsidP="0062720C">
      <w:pPr>
        <w:keepNext/>
        <w:keepLines/>
        <w:numPr>
          <w:ilvl w:val="0"/>
          <w:numId w:val="32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2720C">
        <w:rPr>
          <w:rFonts w:eastAsiaTheme="majorEastAsia" w:cstheme="majorBidi"/>
          <w:b/>
          <w:bCs/>
          <w:color w:val="7C380A"/>
          <w:sz w:val="36"/>
          <w:szCs w:val="36"/>
        </w:rPr>
        <w:t>Application Structure</w:t>
      </w:r>
      <w:bookmarkStart w:id="0" w:name="_GoBack"/>
      <w:bookmarkEnd w:id="0"/>
    </w:p>
    <w:p w:rsidR="0062720C" w:rsidRDefault="0062720C" w:rsidP="0062720C">
      <w:pPr>
        <w:rPr>
          <w:lang w:val="bg-BG"/>
        </w:rPr>
      </w:pPr>
      <w:r w:rsidRPr="0062720C">
        <w:t>The application should have:</w:t>
      </w:r>
    </w:p>
    <w:p w:rsidR="0062720C" w:rsidRPr="0062720C" w:rsidRDefault="0062720C" w:rsidP="0062720C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  <w:t>public part (accessible without authentication)</w:t>
      </w:r>
    </w:p>
    <w:p w:rsidR="0062720C" w:rsidRPr="0062720C" w:rsidRDefault="0062720C" w:rsidP="0062720C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  <w:t>private part (available for registered users) and</w:t>
      </w:r>
    </w:p>
    <w:p w:rsidR="0062720C" w:rsidRPr="0062720C" w:rsidRDefault="0062720C" w:rsidP="0062720C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  <w:t>administrative part (available for administrators only)</w:t>
      </w:r>
    </w:p>
    <w:p w:rsidR="0062720C" w:rsidRPr="0062720C" w:rsidRDefault="0062720C" w:rsidP="0062720C">
      <w:pPr>
        <w:keepNext/>
        <w:keepLines/>
        <w:numPr>
          <w:ilvl w:val="1"/>
          <w:numId w:val="18"/>
        </w:numPr>
        <w:spacing w:before="120" w:after="40"/>
        <w:ind w:left="480" w:hanging="4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Public Part</w:t>
      </w:r>
    </w:p>
    <w:p w:rsidR="0062720C" w:rsidRPr="0062720C" w:rsidRDefault="0062720C" w:rsidP="0062720C">
      <w:r w:rsidRPr="0062720C">
        <w:t xml:space="preserve">The public part of your projects should be visible </w:t>
      </w:r>
      <w:r w:rsidRPr="0062720C">
        <w:rPr>
          <w:b/>
          <w:bCs/>
        </w:rPr>
        <w:t>without authentication</w:t>
      </w:r>
      <w:r w:rsidRPr="0062720C"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:rsidR="0062720C" w:rsidRPr="0062720C" w:rsidRDefault="0062720C" w:rsidP="0062720C">
      <w:r w:rsidRPr="0062720C">
        <w:t xml:space="preserve">Registered users should have personal area in the web application </w:t>
      </w:r>
      <w:r w:rsidRPr="0062720C">
        <w:rPr>
          <w:b/>
          <w:bCs/>
        </w:rPr>
        <w:t>accessible after</w:t>
      </w:r>
      <w:r w:rsidRPr="0062720C">
        <w:t xml:space="preserve"> </w:t>
      </w:r>
      <w:r w:rsidRPr="0062720C">
        <w:rPr>
          <w:b/>
          <w:bCs/>
        </w:rPr>
        <w:t>successful login</w:t>
      </w:r>
      <w:r w:rsidRPr="0062720C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1.3 Administration Part</w:t>
      </w:r>
    </w:p>
    <w:p w:rsidR="0062720C" w:rsidRPr="0062720C" w:rsidRDefault="0062720C" w:rsidP="0062720C">
      <w:r w:rsidRPr="0062720C">
        <w:rPr>
          <w:b/>
          <w:bCs/>
        </w:rPr>
        <w:t>System administrators</w:t>
      </w:r>
      <w:r w:rsidRPr="0062720C">
        <w:t xml:space="preserve"> should have administrative access to the system and permissions to administer all major information objects in the system, e.g. to create / edit / delete users and other administrators, to edit/ delete offers in a bid system, to edit / delete photos and album in a photo sharing system, to edit / delete posts in a blogging system, edit / delete products and categories in an e-commerce system, etc.</w:t>
      </w:r>
    </w:p>
    <w:p w:rsidR="0062720C" w:rsidRPr="0062720C" w:rsidRDefault="0062720C" w:rsidP="0062720C">
      <w:pPr>
        <w:keepNext/>
        <w:keepLines/>
        <w:numPr>
          <w:ilvl w:val="0"/>
          <w:numId w:val="32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2720C">
        <w:rPr>
          <w:rFonts w:eastAsiaTheme="majorEastAsia" w:cstheme="majorBidi"/>
          <w:b/>
          <w:bCs/>
          <w:color w:val="7C380A"/>
          <w:sz w:val="36"/>
          <w:szCs w:val="36"/>
        </w:rPr>
        <w:t>General Requirements</w:t>
      </w:r>
    </w:p>
    <w:p w:rsidR="0062720C" w:rsidRPr="0062720C" w:rsidRDefault="0062720C" w:rsidP="0062720C">
      <w:r w:rsidRPr="0062720C">
        <w:t>Your Web application should use the following technologies, frameworks and development techniques:</w:t>
      </w:r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At least 3 different </w:t>
      </w:r>
      <w:r w:rsidRPr="0062720C">
        <w:rPr>
          <w:b/>
          <w:bCs/>
        </w:rPr>
        <w:t>dynamic pages</w:t>
      </w:r>
      <w:r w:rsidRPr="0062720C">
        <w:t xml:space="preserve"> (pages like about, contacts, etc. do not count towards that figure)</w:t>
      </w:r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Use </w:t>
      </w:r>
      <w:proofErr w:type="spellStart"/>
      <w:r w:rsidRPr="0062720C">
        <w:t>React.js</w:t>
      </w:r>
      <w:proofErr w:type="spellEnd"/>
      <w:r w:rsidRPr="0062720C">
        <w:t xml:space="preserve"> for the </w:t>
      </w:r>
      <w:r w:rsidRPr="0062720C">
        <w:rPr>
          <w:b/>
          <w:bCs/>
        </w:rPr>
        <w:t>client-side</w:t>
      </w:r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Communicate to a </w:t>
      </w:r>
      <w:r w:rsidRPr="0062720C">
        <w:rPr>
          <w:b/>
          <w:bCs/>
        </w:rPr>
        <w:t>remote service</w:t>
      </w:r>
      <w:r w:rsidRPr="0062720C">
        <w:t xml:space="preserve"> (via REST, sockets, </w:t>
      </w:r>
      <w:proofErr w:type="spellStart"/>
      <w:r w:rsidRPr="0062720C">
        <w:t>GraphQL</w:t>
      </w:r>
      <w:proofErr w:type="spellEnd"/>
      <w:r w:rsidRPr="0062720C">
        <w:t>, or a similar client-server technique)</w:t>
      </w:r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authentication</w:t>
      </w:r>
      <w:r w:rsidRPr="0062720C">
        <w:t xml:space="preserve"> and </w:t>
      </w:r>
      <w:r w:rsidRPr="0062720C">
        <w:rPr>
          <w:b/>
          <w:bCs/>
        </w:rPr>
        <w:t>user roles</w:t>
      </w:r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client-side routing</w:t>
      </w:r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Demonstrate use of programming concepts, </w:t>
      </w:r>
      <w:r w:rsidRPr="0062720C">
        <w:rPr>
          <w:b/>
          <w:bCs/>
        </w:rPr>
        <w:t>specific to the React library</w:t>
      </w:r>
      <w:r w:rsidRPr="0062720C">
        <w:t>: stateless and state full components, bound forms, synthetic events, etc.</w:t>
      </w:r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Brief </w:t>
      </w:r>
      <w:r w:rsidRPr="0062720C">
        <w:rPr>
          <w:b/>
          <w:bCs/>
        </w:rPr>
        <w:t>documentation</w:t>
      </w:r>
      <w:r w:rsidRPr="0062720C">
        <w:t xml:space="preserve"> on the project and project architecture (as .md file)</w:t>
      </w:r>
    </w:p>
    <w:p w:rsidR="0062720C" w:rsidRPr="0062720C" w:rsidRDefault="0062720C" w:rsidP="0062720C">
      <w:pPr>
        <w:keepNext/>
        <w:keepLines/>
        <w:numPr>
          <w:ilvl w:val="0"/>
          <w:numId w:val="32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2720C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Other requirements</w:t>
      </w:r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Apply </w:t>
      </w:r>
      <w:r w:rsidRPr="0062720C">
        <w:rPr>
          <w:b/>
          <w:bCs/>
        </w:rPr>
        <w:t>error handling</w:t>
      </w:r>
      <w:r w:rsidRPr="0062720C">
        <w:t xml:space="preserve"> and </w:t>
      </w:r>
      <w:r w:rsidRPr="0062720C">
        <w:rPr>
          <w:b/>
          <w:bCs/>
        </w:rPr>
        <w:t>data validation</w:t>
      </w:r>
      <w:r w:rsidRPr="0062720C">
        <w:t xml:space="preserve"> to avoid crashes when invalid data is entered</w:t>
      </w:r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>Prevent security exploits (</w:t>
      </w:r>
      <w:proofErr w:type="spellStart"/>
      <w:r w:rsidRPr="0062720C">
        <w:t>XSS</w:t>
      </w:r>
      <w:proofErr w:type="spellEnd"/>
      <w:r w:rsidRPr="0062720C">
        <w:t xml:space="preserve">, </w:t>
      </w:r>
      <w:proofErr w:type="spellStart"/>
      <w:r w:rsidRPr="0062720C">
        <w:t>XSRF</w:t>
      </w:r>
      <w:proofErr w:type="spellEnd"/>
      <w:r w:rsidRPr="0062720C">
        <w:t>, Parameter Tampering, etc.)</w:t>
      </w:r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>Handle correctly special HTML characters and tags like &lt;script&gt;, &lt;</w:t>
      </w:r>
      <w:proofErr w:type="spellStart"/>
      <w:r w:rsidRPr="0062720C">
        <w:t>br</w:t>
      </w:r>
      <w:proofErr w:type="spellEnd"/>
      <w:r w:rsidRPr="0062720C">
        <w:t xml:space="preserve"> /&gt;, etc.</w:t>
      </w:r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Use a </w:t>
      </w:r>
      <w:r w:rsidRPr="0062720C">
        <w:rPr>
          <w:b/>
          <w:bCs/>
        </w:rPr>
        <w:t>source control system</w:t>
      </w:r>
      <w:r w:rsidRPr="0062720C">
        <w:t xml:space="preserve">, like </w:t>
      </w:r>
      <w:proofErr w:type="spellStart"/>
      <w:r w:rsidRPr="0062720C">
        <w:t>GitHub</w:t>
      </w:r>
      <w:proofErr w:type="spellEnd"/>
    </w:p>
    <w:p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Good UI and </w:t>
      </w:r>
      <w:proofErr w:type="spellStart"/>
      <w:r w:rsidRPr="0062720C">
        <w:t>UX</w:t>
      </w:r>
      <w:proofErr w:type="spellEnd"/>
    </w:p>
    <w:p w:rsidR="0062720C" w:rsidRPr="0062720C" w:rsidRDefault="0062720C" w:rsidP="0062720C">
      <w:pPr>
        <w:keepNext/>
        <w:keepLines/>
        <w:numPr>
          <w:ilvl w:val="0"/>
          <w:numId w:val="32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2720C">
        <w:rPr>
          <w:rFonts w:eastAsiaTheme="majorEastAsia" w:cstheme="majorBidi"/>
          <w:b/>
          <w:bCs/>
          <w:color w:val="7C380A"/>
          <w:sz w:val="36"/>
          <w:szCs w:val="36"/>
        </w:rPr>
        <w:t>Deliverables</w:t>
      </w:r>
    </w:p>
    <w:p w:rsidR="0062720C" w:rsidRPr="0062720C" w:rsidRDefault="0062720C" w:rsidP="0062720C">
      <w:r w:rsidRPr="0062720C">
        <w:t>Put the following in a ZIP archive and submit it (each team member submits the same file):</w:t>
      </w:r>
    </w:p>
    <w:p w:rsidR="0062720C" w:rsidRPr="0062720C" w:rsidRDefault="0062720C" w:rsidP="0062720C">
      <w:pPr>
        <w:numPr>
          <w:ilvl w:val="0"/>
          <w:numId w:val="34"/>
        </w:numPr>
        <w:contextualSpacing/>
      </w:pPr>
      <w:r w:rsidRPr="0062720C">
        <w:t>The source code</w:t>
      </w:r>
    </w:p>
    <w:p w:rsidR="0062720C" w:rsidRPr="0062720C" w:rsidRDefault="0062720C" w:rsidP="0062720C">
      <w:pPr>
        <w:numPr>
          <w:ilvl w:val="0"/>
          <w:numId w:val="34"/>
        </w:numPr>
        <w:contextualSpacing/>
      </w:pPr>
      <w:r w:rsidRPr="0062720C">
        <w:t xml:space="preserve">Don't submit the </w:t>
      </w:r>
      <w:proofErr w:type="spellStart"/>
      <w:r w:rsidRPr="0062720C">
        <w:t>NPM</w:t>
      </w:r>
      <w:proofErr w:type="spellEnd"/>
      <w:r w:rsidRPr="0062720C">
        <w:t xml:space="preserve"> packages! They are not needed and take too much disk space.</w:t>
      </w:r>
    </w:p>
    <w:p w:rsidR="0062720C" w:rsidRPr="0062720C" w:rsidRDefault="0062720C" w:rsidP="0062720C">
      <w:pPr>
        <w:numPr>
          <w:ilvl w:val="0"/>
          <w:numId w:val="34"/>
        </w:numPr>
        <w:contextualSpacing/>
      </w:pPr>
      <w:r w:rsidRPr="0062720C">
        <w:t>The project documentation</w:t>
      </w:r>
    </w:p>
    <w:p w:rsidR="0062720C" w:rsidRPr="0062720C" w:rsidRDefault="0062720C" w:rsidP="0062720C">
      <w:pPr>
        <w:numPr>
          <w:ilvl w:val="0"/>
          <w:numId w:val="34"/>
        </w:numPr>
        <w:contextualSpacing/>
      </w:pPr>
      <w:r w:rsidRPr="0062720C">
        <w:t>Public project defense presentation</w:t>
      </w:r>
    </w:p>
    <w:p w:rsidR="0062720C" w:rsidRPr="0062720C" w:rsidRDefault="0062720C" w:rsidP="0062720C">
      <w:pPr>
        <w:keepNext/>
        <w:keepLines/>
        <w:numPr>
          <w:ilvl w:val="0"/>
          <w:numId w:val="32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2720C">
        <w:rPr>
          <w:rFonts w:eastAsiaTheme="majorEastAsia" w:cstheme="majorBidi"/>
          <w:b/>
          <w:bCs/>
          <w:color w:val="7C380A"/>
          <w:sz w:val="36"/>
          <w:szCs w:val="36"/>
        </w:rPr>
        <w:t>Public Project Defense</w:t>
      </w:r>
    </w:p>
    <w:p w:rsidR="0062720C" w:rsidRPr="0062720C" w:rsidRDefault="0062720C" w:rsidP="0062720C">
      <w:r w:rsidRPr="0062720C">
        <w:t xml:space="preserve">Each student will have to deliver a </w:t>
      </w:r>
      <w:r w:rsidRPr="0062720C">
        <w:rPr>
          <w:b/>
        </w:rPr>
        <w:t>public defense</w:t>
      </w:r>
      <w:r w:rsidRPr="0062720C">
        <w:t xml:space="preserve"> of their work in front of the other students, trainers and assistants. Students will have </w:t>
      </w:r>
      <w:r w:rsidRPr="0062720C">
        <w:rPr>
          <w:b/>
        </w:rPr>
        <w:t>only 10 minutes</w:t>
      </w:r>
      <w:r w:rsidRPr="0062720C">
        <w:t xml:space="preserve"> for the following:</w:t>
      </w:r>
    </w:p>
    <w:p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rPr>
          <w:b/>
        </w:rPr>
        <w:t>Demonstrate</w:t>
      </w:r>
      <w:r w:rsidRPr="0062720C">
        <w:t xml:space="preserve"> how the application works (very shortly)</w:t>
      </w:r>
    </w:p>
    <w:p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t xml:space="preserve">Show the </w:t>
      </w:r>
      <w:r w:rsidRPr="0062720C">
        <w:rPr>
          <w:b/>
        </w:rPr>
        <w:t>source code</w:t>
      </w:r>
      <w:r w:rsidRPr="0062720C">
        <w:t xml:space="preserve"> and explain how it works</w:t>
      </w:r>
    </w:p>
    <w:p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t xml:space="preserve">Optionally you might prepare a </w:t>
      </w:r>
      <w:r w:rsidRPr="0062720C">
        <w:rPr>
          <w:b/>
        </w:rPr>
        <w:t>presentation</w:t>
      </w:r>
      <w:r w:rsidRPr="0062720C">
        <w:t xml:space="preserve"> (3-4 slides)</w:t>
      </w:r>
    </w:p>
    <w:p w:rsidR="0062720C" w:rsidRPr="0062720C" w:rsidRDefault="0062720C" w:rsidP="0062720C">
      <w:r w:rsidRPr="0062720C">
        <w:t xml:space="preserve">Please be </w:t>
      </w:r>
      <w:r w:rsidRPr="0062720C">
        <w:rPr>
          <w:b/>
        </w:rPr>
        <w:t>strict in timing</w:t>
      </w:r>
      <w:r w:rsidRPr="0062720C">
        <w:t>! On the 10</w:t>
      </w:r>
      <w:r w:rsidRPr="0062720C">
        <w:rPr>
          <w:vertAlign w:val="superscript"/>
        </w:rPr>
        <w:t>th</w:t>
      </w:r>
      <w:r w:rsidRPr="0062720C">
        <w:t xml:space="preserve"> minute you </w:t>
      </w:r>
      <w:r w:rsidRPr="0062720C">
        <w:rPr>
          <w:b/>
        </w:rPr>
        <w:t>will be interrupted</w:t>
      </w:r>
      <w:r w:rsidRPr="0062720C">
        <w:t xml:space="preserve">! It is good idea to leave </w:t>
      </w:r>
      <w:r w:rsidRPr="0062720C">
        <w:rPr>
          <w:b/>
        </w:rPr>
        <w:t xml:space="preserve">the last 2-3 minutes for questions </w:t>
      </w:r>
      <w:r w:rsidRPr="0062720C">
        <w:t>from the other students, trainers and assistants.</w:t>
      </w:r>
    </w:p>
    <w:p w:rsidR="0062720C" w:rsidRPr="0062720C" w:rsidRDefault="0062720C" w:rsidP="0062720C">
      <w:r w:rsidRPr="0062720C">
        <w:t xml:space="preserve">Be </w:t>
      </w:r>
      <w:r w:rsidRPr="0062720C">
        <w:rPr>
          <w:b/>
        </w:rPr>
        <w:t>well prepared</w:t>
      </w:r>
      <w:r w:rsidRPr="0062720C">
        <w:t xml:space="preserve"> for presenting maximum of your work for minimum time. Bring your own laptop. Test it preliminary with the multimedia projector. Open the project assets beforehand to save time.</w:t>
      </w:r>
    </w:p>
    <w:p w:rsidR="0062720C" w:rsidRPr="0062720C" w:rsidRDefault="0062720C" w:rsidP="0062720C">
      <w:pPr>
        <w:keepNext/>
        <w:keepLines/>
        <w:numPr>
          <w:ilvl w:val="0"/>
          <w:numId w:val="32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62720C">
        <w:rPr>
          <w:rFonts w:eastAsiaTheme="majorEastAsia" w:cstheme="majorBidi"/>
          <w:b/>
          <w:bCs/>
          <w:color w:val="7C380A"/>
          <w:sz w:val="36"/>
          <w:szCs w:val="36"/>
        </w:rPr>
        <w:t>Bonuses</w:t>
      </w:r>
    </w:p>
    <w:p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 xml:space="preserve">Use a </w:t>
      </w:r>
      <w:r w:rsidRPr="0062720C">
        <w:rPr>
          <w:b/>
          <w:bCs/>
        </w:rPr>
        <w:t>state management</w:t>
      </w:r>
      <w:r w:rsidRPr="0062720C">
        <w:rPr>
          <w:lang w:val="en-GB"/>
        </w:rPr>
        <w:t xml:space="preserve"> library like Flux or </w:t>
      </w:r>
      <w:proofErr w:type="spellStart"/>
      <w:r w:rsidRPr="0062720C">
        <w:rPr>
          <w:lang w:val="en-GB"/>
        </w:rPr>
        <w:t>Redux</w:t>
      </w:r>
      <w:proofErr w:type="spellEnd"/>
    </w:p>
    <w:p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 xml:space="preserve">Deploy the application in a </w:t>
      </w:r>
      <w:r w:rsidRPr="0062720C">
        <w:rPr>
          <w:b/>
          <w:bCs/>
          <w:lang w:val="en-GB"/>
        </w:rPr>
        <w:t>cloud environment</w:t>
      </w:r>
    </w:p>
    <w:p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 xml:space="preserve">Use a </w:t>
      </w:r>
      <w:r w:rsidRPr="0062720C">
        <w:rPr>
          <w:b/>
          <w:lang w:val="en-GB"/>
        </w:rPr>
        <w:t>file storage cloud API</w:t>
      </w:r>
      <w:r w:rsidRPr="0062720C">
        <w:rPr>
          <w:bCs/>
          <w:lang w:val="en-GB"/>
        </w:rPr>
        <w:t xml:space="preserve">, e.g. </w:t>
      </w:r>
      <w:proofErr w:type="spellStart"/>
      <w:r w:rsidRPr="0062720C">
        <w:rPr>
          <w:b/>
          <w:lang w:val="en-GB"/>
        </w:rPr>
        <w:t>Dropbox</w:t>
      </w:r>
      <w:proofErr w:type="spellEnd"/>
      <w:r w:rsidRPr="0062720C">
        <w:rPr>
          <w:lang w:val="en-GB"/>
        </w:rPr>
        <w:t xml:space="preserve">, </w:t>
      </w:r>
      <w:r w:rsidRPr="0062720C">
        <w:rPr>
          <w:b/>
          <w:lang w:val="en-GB"/>
        </w:rPr>
        <w:t>Google Drive</w:t>
      </w:r>
      <w:r w:rsidRPr="0062720C">
        <w:rPr>
          <w:lang w:val="en-GB"/>
        </w:rPr>
        <w:t xml:space="preserve"> or other for storing the files</w:t>
      </w:r>
    </w:p>
    <w:p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 xml:space="preserve">Connect to an external API, like Google Maps, </w:t>
      </w:r>
      <w:proofErr w:type="spellStart"/>
      <w:r w:rsidRPr="0062720C">
        <w:rPr>
          <w:lang w:val="en-GB"/>
        </w:rPr>
        <w:t>AccuWeather</w:t>
      </w:r>
      <w:proofErr w:type="spellEnd"/>
      <w:r w:rsidRPr="0062720C">
        <w:rPr>
          <w:lang w:val="en-GB"/>
        </w:rPr>
        <w:t>, etc.</w:t>
      </w:r>
    </w:p>
    <w:p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 xml:space="preserve">Use of features of HTML 5 like </w:t>
      </w:r>
      <w:proofErr w:type="spellStart"/>
      <w:r w:rsidRPr="0062720C">
        <w:rPr>
          <w:lang w:val="en-GB"/>
        </w:rPr>
        <w:t>Geolocation</w:t>
      </w:r>
      <w:proofErr w:type="spellEnd"/>
      <w:r w:rsidRPr="0062720C">
        <w:rPr>
          <w:lang w:val="en-GB"/>
        </w:rPr>
        <w:t xml:space="preserve">, Local Storage, </w:t>
      </w:r>
      <w:proofErr w:type="spellStart"/>
      <w:r w:rsidRPr="0062720C">
        <w:rPr>
          <w:lang w:val="en-GB"/>
        </w:rPr>
        <w:t>SVG</w:t>
      </w:r>
      <w:proofErr w:type="spellEnd"/>
      <w:r w:rsidRPr="0062720C">
        <w:rPr>
          <w:lang w:val="en-GB"/>
        </w:rPr>
        <w:t>, Canvas, etc.</w:t>
      </w:r>
    </w:p>
    <w:p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>Anything that is not described in the assignment is a bonus if it has some practical use</w:t>
      </w:r>
    </w:p>
    <w:p w:rsidR="0062720C" w:rsidRPr="0062720C" w:rsidRDefault="0062720C" w:rsidP="0062720C">
      <w:pPr>
        <w:keepNext/>
        <w:keepLines/>
        <w:numPr>
          <w:ilvl w:val="0"/>
          <w:numId w:val="32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 w:rsidRPr="0062720C"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  <w:t>Assessment Criteria</w:t>
      </w:r>
    </w:p>
    <w:p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25 % </w:t>
      </w:r>
    </w:p>
    <w:p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Functionality Presentation – 50 %</w:t>
      </w:r>
    </w:p>
    <w:p w:rsidR="0062720C" w:rsidRPr="0062720C" w:rsidRDefault="0062720C" w:rsidP="0062720C">
      <w:r w:rsidRPr="0062720C">
        <w:t>Adequately and clearly demonstrate the requested functionality. Know your way around the application and quickly demonstrate the code.</w:t>
      </w:r>
    </w:p>
    <w:p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lastRenderedPageBreak/>
        <w:t>Answering Questions – 25 %</w:t>
      </w:r>
    </w:p>
    <w:p w:rsidR="0062720C" w:rsidRPr="0062720C" w:rsidRDefault="0062720C" w:rsidP="0062720C">
      <w:r w:rsidRPr="0062720C">
        <w:t>Answer questions about potential functionality outside the scope of the project.</w:t>
      </w:r>
    </w:p>
    <w:p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:rsidR="0062720C" w:rsidRPr="0062720C" w:rsidRDefault="0062720C" w:rsidP="0062720C">
      <w:proofErr w:type="gramStart"/>
      <w:r w:rsidRPr="0062720C">
        <w:t>Additional functionality or libraries outside the general requirements, with motivated usage.</w:t>
      </w:r>
      <w:proofErr w:type="gramEnd"/>
    </w:p>
    <w:p w:rsidR="0062720C" w:rsidRPr="0062720C" w:rsidRDefault="0062720C" w:rsidP="0062720C">
      <w:pPr>
        <w:keepNext/>
        <w:keepLines/>
        <w:numPr>
          <w:ilvl w:val="0"/>
          <w:numId w:val="32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 w:rsidRPr="0062720C"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  <w:t>Submission Deadline</w:t>
      </w:r>
    </w:p>
    <w:p w:rsidR="0062720C" w:rsidRPr="0062720C" w:rsidRDefault="0062720C" w:rsidP="0062720C">
      <w:pPr>
        <w:rPr>
          <w:lang w:val="en-GB"/>
        </w:rPr>
      </w:pPr>
      <w:r w:rsidRPr="0062720C">
        <w:rPr>
          <w:lang w:val="en-GB"/>
        </w:rPr>
        <w:t xml:space="preserve">You </w:t>
      </w:r>
      <w:r w:rsidRPr="0062720C">
        <w:rPr>
          <w:b/>
          <w:bCs/>
        </w:rPr>
        <w:t>must</w:t>
      </w:r>
      <w:r w:rsidRPr="0062720C">
        <w:rPr>
          <w:lang w:val="en-GB"/>
        </w:rPr>
        <w:t xml:space="preserve"> submit your project on the course page no later than 23:59 on </w:t>
      </w:r>
      <w:r w:rsidRPr="0062720C">
        <w:rPr>
          <w:b/>
          <w:lang w:val="en-GB"/>
        </w:rPr>
        <w:t>14</w:t>
      </w:r>
      <w:r w:rsidRPr="0062720C">
        <w:rPr>
          <w:b/>
          <w:vertAlign w:val="superscript"/>
          <w:lang w:val="en-GB"/>
        </w:rPr>
        <w:t>th</w:t>
      </w:r>
      <w:r w:rsidRPr="0062720C">
        <w:rPr>
          <w:b/>
          <w:lang w:val="en-GB"/>
        </w:rPr>
        <w:t xml:space="preserve"> March</w:t>
      </w:r>
      <w:r w:rsidRPr="0062720C">
        <w:rPr>
          <w:lang w:val="en-GB"/>
        </w:rPr>
        <w:t xml:space="preserve">. A presentation schedule will be available on the </w:t>
      </w:r>
      <w:r w:rsidRPr="0062720C">
        <w:rPr>
          <w:b/>
          <w:lang w:val="en-GB"/>
        </w:rPr>
        <w:t>16</w:t>
      </w:r>
      <w:r w:rsidRPr="0062720C">
        <w:rPr>
          <w:b/>
          <w:vertAlign w:val="superscript"/>
          <w:lang w:val="en-GB"/>
        </w:rPr>
        <w:t>th</w:t>
      </w:r>
      <w:r w:rsidRPr="0062720C">
        <w:rPr>
          <w:lang w:val="en-GB"/>
        </w:rPr>
        <w:t xml:space="preserve"> and will include only the projects that were submitted beforehand. Non-submitted projects will </w:t>
      </w:r>
      <w:r w:rsidRPr="0062720C">
        <w:rPr>
          <w:b/>
          <w:lang w:val="en-GB"/>
        </w:rPr>
        <w:t>not</w:t>
      </w:r>
      <w:r w:rsidRPr="0062720C">
        <w:rPr>
          <w:lang w:val="en-GB"/>
        </w:rPr>
        <w:t xml:space="preserve"> be evaluated.</w:t>
      </w:r>
    </w:p>
    <w:p w:rsidR="0062720C" w:rsidRPr="0062720C" w:rsidRDefault="0062720C" w:rsidP="0062720C"/>
    <w:p w:rsidR="00747B7D" w:rsidRPr="005E04C4" w:rsidRDefault="00747B7D" w:rsidP="005E04C4"/>
    <w:sectPr w:rsidR="00747B7D" w:rsidRPr="005E04C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16F" w:rsidRDefault="0026416F" w:rsidP="008068A2">
      <w:pPr>
        <w:spacing w:after="0" w:line="240" w:lineRule="auto"/>
      </w:pPr>
      <w:r>
        <w:separator/>
      </w:r>
    </w:p>
  </w:endnote>
  <w:endnote w:type="continuationSeparator" w:id="0">
    <w:p w:rsidR="0026416F" w:rsidRDefault="002641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DD7" w:rsidRPr="00AC77AD" w:rsidRDefault="00255DD7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720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72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720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72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7883" wp14:editId="0BF1EBD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278EB" wp14:editId="2315A97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135DE1" wp14:editId="2F0528D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FC074F" wp14:editId="26B147A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1799ED" wp14:editId="7679106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766009" wp14:editId="614F0A6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4F79D9" wp14:editId="74023E8A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623A1" wp14:editId="733195C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AE4C7" wp14:editId="6437943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3DC75D" wp14:editId="34161C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7883" wp14:editId="0BF1EBD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278EB" wp14:editId="2315A97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135DE1" wp14:editId="2F0528D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FC074F" wp14:editId="26B147A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1799ED" wp14:editId="7679106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766009" wp14:editId="614F0A6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4F79D9" wp14:editId="74023E8A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623A1" wp14:editId="733195C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AE4C7" wp14:editId="6437943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3DC75D" wp14:editId="34161C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16F" w:rsidRDefault="0026416F" w:rsidP="008068A2">
      <w:pPr>
        <w:spacing w:after="0" w:line="240" w:lineRule="auto"/>
      </w:pPr>
      <w:r>
        <w:separator/>
      </w:r>
    </w:p>
  </w:footnote>
  <w:footnote w:type="continuationSeparator" w:id="0">
    <w:p w:rsidR="0026416F" w:rsidRDefault="002641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4073A9"/>
    <w:multiLevelType w:val="hybridMultilevel"/>
    <w:tmpl w:val="69DC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0"/>
  </w:num>
  <w:num w:numId="5">
    <w:abstractNumId w:val="14"/>
  </w:num>
  <w:num w:numId="6">
    <w:abstractNumId w:val="30"/>
  </w:num>
  <w:num w:numId="7">
    <w:abstractNumId w:val="15"/>
  </w:num>
  <w:num w:numId="8">
    <w:abstractNumId w:val="0"/>
  </w:num>
  <w:num w:numId="9">
    <w:abstractNumId w:val="34"/>
  </w:num>
  <w:num w:numId="10">
    <w:abstractNumId w:val="10"/>
  </w:num>
  <w:num w:numId="11">
    <w:abstractNumId w:val="24"/>
  </w:num>
  <w:num w:numId="12">
    <w:abstractNumId w:val="25"/>
  </w:num>
  <w:num w:numId="13">
    <w:abstractNumId w:val="27"/>
  </w:num>
  <w:num w:numId="14">
    <w:abstractNumId w:val="3"/>
  </w:num>
  <w:num w:numId="15">
    <w:abstractNumId w:val="8"/>
  </w:num>
  <w:num w:numId="16">
    <w:abstractNumId w:val="2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"/>
  </w:num>
  <w:num w:numId="21">
    <w:abstractNumId w:val="23"/>
  </w:num>
  <w:num w:numId="22">
    <w:abstractNumId w:val="18"/>
  </w:num>
  <w:num w:numId="23">
    <w:abstractNumId w:val="26"/>
  </w:num>
  <w:num w:numId="24">
    <w:abstractNumId w:val="28"/>
  </w:num>
  <w:num w:numId="25">
    <w:abstractNumId w:val="5"/>
  </w:num>
  <w:num w:numId="26">
    <w:abstractNumId w:val="17"/>
  </w:num>
  <w:num w:numId="27">
    <w:abstractNumId w:val="32"/>
  </w:num>
  <w:num w:numId="28">
    <w:abstractNumId w:val="7"/>
  </w:num>
  <w:num w:numId="29">
    <w:abstractNumId w:val="11"/>
  </w:num>
  <w:num w:numId="30">
    <w:abstractNumId w:val="29"/>
  </w:num>
  <w:num w:numId="31">
    <w:abstractNumId w:val="9"/>
  </w:num>
  <w:num w:numId="32">
    <w:abstractNumId w:val="33"/>
  </w:num>
  <w:num w:numId="33">
    <w:abstractNumId w:val="31"/>
  </w:num>
  <w:num w:numId="34">
    <w:abstractNumId w:val="6"/>
  </w:num>
  <w:num w:numId="3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370B"/>
    <w:rsid w:val="000548E5"/>
    <w:rsid w:val="00064D15"/>
    <w:rsid w:val="00086727"/>
    <w:rsid w:val="000954BF"/>
    <w:rsid w:val="000A0025"/>
    <w:rsid w:val="000B39E6"/>
    <w:rsid w:val="000B56F0"/>
    <w:rsid w:val="000C5D4F"/>
    <w:rsid w:val="000F3C1F"/>
    <w:rsid w:val="000F4444"/>
    <w:rsid w:val="00103906"/>
    <w:rsid w:val="0011338B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7107"/>
    <w:rsid w:val="00181597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1E77CA"/>
    <w:rsid w:val="00202683"/>
    <w:rsid w:val="00202CC2"/>
    <w:rsid w:val="00215FCE"/>
    <w:rsid w:val="00255DD7"/>
    <w:rsid w:val="00262B43"/>
    <w:rsid w:val="0026416F"/>
    <w:rsid w:val="00264287"/>
    <w:rsid w:val="0026589D"/>
    <w:rsid w:val="002664E1"/>
    <w:rsid w:val="002A2D2D"/>
    <w:rsid w:val="002B0473"/>
    <w:rsid w:val="002B7064"/>
    <w:rsid w:val="002D1F91"/>
    <w:rsid w:val="002E7360"/>
    <w:rsid w:val="0033212E"/>
    <w:rsid w:val="0033490F"/>
    <w:rsid w:val="00341B88"/>
    <w:rsid w:val="00355F65"/>
    <w:rsid w:val="00361D59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660E2"/>
    <w:rsid w:val="00670041"/>
    <w:rsid w:val="00670DFA"/>
    <w:rsid w:val="006719BA"/>
    <w:rsid w:val="00671FE2"/>
    <w:rsid w:val="00673B36"/>
    <w:rsid w:val="006914FD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84922"/>
    <w:rsid w:val="00785258"/>
    <w:rsid w:val="00791F02"/>
    <w:rsid w:val="0079324A"/>
    <w:rsid w:val="00794EEE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741DA"/>
    <w:rsid w:val="0088080B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F459E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67C0E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F00FA"/>
    <w:rsid w:val="00DF01D4"/>
    <w:rsid w:val="00DF57D8"/>
    <w:rsid w:val="00E05E0A"/>
    <w:rsid w:val="00E10E16"/>
    <w:rsid w:val="00E24AB5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011F2-5525-46D9-B4A9-36877D687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18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Windows User</cp:lastModifiedBy>
  <cp:revision>19</cp:revision>
  <cp:lastPrinted>2015-10-26T22:35:00Z</cp:lastPrinted>
  <dcterms:created xsi:type="dcterms:W3CDTF">2019-02-08T08:36:00Z</dcterms:created>
  <dcterms:modified xsi:type="dcterms:W3CDTF">2019-02-09T09:06:00Z</dcterms:modified>
  <cp:category>programming, education, software engineering, software development</cp:category>
</cp:coreProperties>
</file>